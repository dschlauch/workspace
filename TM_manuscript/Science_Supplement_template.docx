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9CB" w:rsidRDefault="004779CB" w:rsidP="004779CB">
      <w:pPr>
        <w:rPr>
          <w:szCs w:val="24"/>
        </w:rPr>
      </w:pPr>
      <w:r w:rsidRPr="004779CB">
        <w:rPr>
          <w:szCs w:val="24"/>
        </w:rPr>
        <w:t xml:space="preserve">This is </w:t>
      </w:r>
      <w:r>
        <w:rPr>
          <w:szCs w:val="24"/>
        </w:rPr>
        <w:t xml:space="preserve">the </w:t>
      </w:r>
      <w:r w:rsidRPr="004779CB">
        <w:rPr>
          <w:i/>
          <w:szCs w:val="24"/>
        </w:rPr>
        <w:t>Science</w:t>
      </w:r>
      <w:r w:rsidRPr="004779CB">
        <w:rPr>
          <w:szCs w:val="24"/>
        </w:rPr>
        <w:t xml:space="preserve"> </w:t>
      </w:r>
      <w:r>
        <w:rPr>
          <w:szCs w:val="24"/>
        </w:rPr>
        <w:t>template for presenting and formatting your Supp</w:t>
      </w:r>
      <w:r w:rsidR="00BB2D2A">
        <w:rPr>
          <w:szCs w:val="24"/>
        </w:rPr>
        <w:t>lementary Materials</w:t>
      </w:r>
      <w:r>
        <w:rPr>
          <w:szCs w:val="24"/>
        </w:rPr>
        <w:t xml:space="preserve">.  To organize your </w:t>
      </w:r>
      <w:r w:rsidR="00BB2D2A">
        <w:rPr>
          <w:szCs w:val="24"/>
        </w:rPr>
        <w:t>Supplementary Materials section</w:t>
      </w:r>
      <w:r w:rsidR="00164269">
        <w:rPr>
          <w:szCs w:val="24"/>
        </w:rPr>
        <w:t>,</w:t>
      </w:r>
      <w:r>
        <w:rPr>
          <w:szCs w:val="24"/>
        </w:rPr>
        <w:t xml:space="preserve"> please follow the instructions below.  Once formatted, you should delete this first page of instructions.</w:t>
      </w:r>
      <w:r w:rsidR="00FA1481">
        <w:rPr>
          <w:szCs w:val="24"/>
        </w:rPr>
        <w:t xml:space="preserve">  This template is designed to provide</w:t>
      </w:r>
      <w:r w:rsidR="009A5287">
        <w:rPr>
          <w:szCs w:val="24"/>
        </w:rPr>
        <w:t xml:space="preserve"> an indexed/bookmarked PDF file that will help readers navigate to sections or specific figures or tables.  To ensure proper indexing, please maintain the Word styles in the template or reapply them afterward.</w:t>
      </w:r>
    </w:p>
    <w:p w:rsidR="004779CB" w:rsidRDefault="004779CB" w:rsidP="004779CB">
      <w:pPr>
        <w:rPr>
          <w:szCs w:val="24"/>
        </w:rPr>
      </w:pPr>
    </w:p>
    <w:p w:rsidR="004779CB" w:rsidRPr="00112C5B" w:rsidRDefault="004779CB" w:rsidP="004779CB">
      <w:pPr>
        <w:rPr>
          <w:b/>
          <w:szCs w:val="24"/>
        </w:rPr>
      </w:pPr>
      <w:r w:rsidRPr="00112C5B">
        <w:rPr>
          <w:b/>
          <w:szCs w:val="24"/>
        </w:rPr>
        <w:t>Overview:</w:t>
      </w:r>
    </w:p>
    <w:p w:rsidR="004779CB" w:rsidRDefault="00BB2D2A" w:rsidP="004779CB">
      <w:pPr>
        <w:rPr>
          <w:szCs w:val="24"/>
        </w:rPr>
      </w:pPr>
      <w:r>
        <w:rPr>
          <w:szCs w:val="24"/>
        </w:rPr>
        <w:t xml:space="preserve">Supplementary </w:t>
      </w:r>
      <w:proofErr w:type="gramStart"/>
      <w:r>
        <w:rPr>
          <w:szCs w:val="24"/>
        </w:rPr>
        <w:t>Materials</w:t>
      </w:r>
      <w:r w:rsidR="004779CB">
        <w:rPr>
          <w:szCs w:val="24"/>
        </w:rPr>
        <w:t xml:space="preserve">  present</w:t>
      </w:r>
      <w:proofErr w:type="gramEnd"/>
      <w:r w:rsidR="004779CB">
        <w:rPr>
          <w:szCs w:val="24"/>
        </w:rPr>
        <w:t xml:space="preserve"> additional information in support of the conclusions of your paper, such as a description of the materials and methods, controls, or tabulated data presented in graphs or figures in the paper.</w:t>
      </w:r>
      <w:r w:rsidR="00F80705">
        <w:rPr>
          <w:szCs w:val="24"/>
        </w:rPr>
        <w:t xml:space="preserve">  It will generally consist of one integrated PDF file.  Audio or movie files or large data tables can be presented as separate files.</w:t>
      </w:r>
      <w:r w:rsidR="007402FC">
        <w:rPr>
          <w:szCs w:val="24"/>
        </w:rPr>
        <w:t xml:space="preserve">  Further information is available </w:t>
      </w:r>
      <w:hyperlink r:id="rId8" w:history="1">
        <w:r w:rsidR="007402FC" w:rsidRPr="007402FC">
          <w:rPr>
            <w:rStyle w:val="Hyperlink"/>
            <w:szCs w:val="24"/>
          </w:rPr>
          <w:t>here</w:t>
        </w:r>
      </w:hyperlink>
      <w:r w:rsidR="007402FC">
        <w:rPr>
          <w:szCs w:val="24"/>
        </w:rPr>
        <w:t xml:space="preserve">.  </w:t>
      </w:r>
    </w:p>
    <w:p w:rsidR="004779CB" w:rsidRDefault="004779CB" w:rsidP="004779CB">
      <w:pPr>
        <w:rPr>
          <w:szCs w:val="24"/>
        </w:rPr>
      </w:pPr>
    </w:p>
    <w:p w:rsidR="004779CB" w:rsidRDefault="00BB2D2A" w:rsidP="004779CB">
      <w:pPr>
        <w:rPr>
          <w:szCs w:val="24"/>
        </w:rPr>
      </w:pPr>
      <w:r>
        <w:rPr>
          <w:szCs w:val="24"/>
        </w:rPr>
        <w:t>This section</w:t>
      </w:r>
      <w:r w:rsidR="004779CB">
        <w:rPr>
          <w:szCs w:val="24"/>
        </w:rPr>
        <w:t xml:space="preserve"> should </w:t>
      </w:r>
      <w:r w:rsidR="004779CB" w:rsidRPr="00F80705">
        <w:rPr>
          <w:szCs w:val="24"/>
          <w:u w:val="single"/>
        </w:rPr>
        <w:t>not</w:t>
      </w:r>
      <w:r w:rsidR="004779CB">
        <w:rPr>
          <w:szCs w:val="24"/>
        </w:rPr>
        <w:t xml:space="preserve"> be used for additional discussion, analysis, or interpretations.</w:t>
      </w:r>
      <w:r w:rsidR="00F80705">
        <w:rPr>
          <w:szCs w:val="24"/>
        </w:rPr>
        <w:t xml:space="preserve"> It is not to be used</w:t>
      </w:r>
      <w:r w:rsidR="007402FC">
        <w:rPr>
          <w:szCs w:val="24"/>
        </w:rPr>
        <w:t xml:space="preserve"> as a forum </w:t>
      </w:r>
      <w:r w:rsidR="00F80705">
        <w:rPr>
          <w:szCs w:val="24"/>
        </w:rPr>
        <w:t>to critique other publications.</w:t>
      </w:r>
      <w:r w:rsidR="00112C5B">
        <w:rPr>
          <w:szCs w:val="24"/>
        </w:rPr>
        <w:t xml:space="preserve"> </w:t>
      </w:r>
    </w:p>
    <w:p w:rsidR="00F80705" w:rsidRDefault="00F80705" w:rsidP="004779CB">
      <w:pPr>
        <w:rPr>
          <w:szCs w:val="24"/>
        </w:rPr>
      </w:pPr>
    </w:p>
    <w:p w:rsidR="00F80705" w:rsidRDefault="00F80705" w:rsidP="00F630EA">
      <w:r>
        <w:t>References can be cited in the</w:t>
      </w:r>
      <w:r w:rsidR="00BB2D2A">
        <w:t xml:space="preserve"> supplementary</w:t>
      </w:r>
      <w:r>
        <w:t xml:space="preserve"> </w:t>
      </w:r>
      <w:r w:rsidR="00BB2D2A">
        <w:t>text section</w:t>
      </w:r>
      <w:r>
        <w:t xml:space="preserve">.  These should be cited in order following the references in the main text as per </w:t>
      </w:r>
      <w:r w:rsidRPr="00BB2D2A">
        <w:rPr>
          <w:i/>
        </w:rPr>
        <w:t>Science</w:t>
      </w:r>
      <w:r>
        <w:t xml:space="preserve"> style (italicized number in parentheses).  One full reference list should be provided for all of the cited references at the end of the main paper.</w:t>
      </w:r>
    </w:p>
    <w:p w:rsidR="00F80705" w:rsidRDefault="00F80705" w:rsidP="004779CB">
      <w:pPr>
        <w:rPr>
          <w:szCs w:val="24"/>
        </w:rPr>
      </w:pPr>
    </w:p>
    <w:p w:rsidR="00F80705" w:rsidRPr="00112C5B" w:rsidRDefault="00F80705" w:rsidP="004779CB">
      <w:pPr>
        <w:rPr>
          <w:b/>
          <w:szCs w:val="24"/>
        </w:rPr>
      </w:pPr>
      <w:r w:rsidRPr="00112C5B">
        <w:rPr>
          <w:b/>
          <w:szCs w:val="24"/>
        </w:rPr>
        <w:t>Using the Template</w:t>
      </w:r>
    </w:p>
    <w:p w:rsidR="00F80705" w:rsidRDefault="00F80705" w:rsidP="004779CB">
      <w:pPr>
        <w:rPr>
          <w:szCs w:val="24"/>
        </w:rPr>
      </w:pPr>
      <w:r>
        <w:rPr>
          <w:szCs w:val="24"/>
        </w:rPr>
        <w:t>Paste the appropriate text (title, author list and corresponding authors into the cover page).</w:t>
      </w:r>
      <w:r w:rsidR="00FA1481">
        <w:rPr>
          <w:szCs w:val="24"/>
        </w:rPr>
        <w:t xml:space="preserve">  Keep our original formatting, or reapply the appropriate styles after pasting.</w:t>
      </w:r>
      <w:r w:rsidR="00A627D4">
        <w:rPr>
          <w:szCs w:val="24"/>
        </w:rPr>
        <w:t xml:space="preserve">  There are three </w:t>
      </w:r>
      <w:r w:rsidR="00477182">
        <w:rPr>
          <w:szCs w:val="24"/>
        </w:rPr>
        <w:t>Word paragraph styles</w:t>
      </w:r>
      <w:r w:rsidR="00BB2D2A">
        <w:rPr>
          <w:szCs w:val="24"/>
        </w:rPr>
        <w:t>: S</w:t>
      </w:r>
      <w:r w:rsidR="00A627D4">
        <w:rPr>
          <w:szCs w:val="24"/>
        </w:rPr>
        <w:t>M Heading (to be applied to Major heads includ</w:t>
      </w:r>
      <w:r w:rsidR="00BB2D2A">
        <w:rPr>
          <w:szCs w:val="24"/>
        </w:rPr>
        <w:t>ing Figure and Table labels), S</w:t>
      </w:r>
      <w:r w:rsidR="00A627D4">
        <w:rPr>
          <w:szCs w:val="24"/>
        </w:rPr>
        <w:t>M Subheading (to be applied to subheads), and SM t</w:t>
      </w:r>
      <w:r w:rsidR="00CC1384">
        <w:rPr>
          <w:szCs w:val="24"/>
        </w:rPr>
        <w:t>ext (f</w:t>
      </w:r>
      <w:r w:rsidR="00BB2D2A">
        <w:rPr>
          <w:szCs w:val="24"/>
        </w:rPr>
        <w:t>or text, equations, etc.) and S</w:t>
      </w:r>
      <w:r w:rsidR="00CC1384">
        <w:rPr>
          <w:szCs w:val="24"/>
        </w:rPr>
        <w:t>M captions (for figure or table captions)</w:t>
      </w:r>
    </w:p>
    <w:p w:rsidR="00FA1481" w:rsidRDefault="00FA1481" w:rsidP="004779CB">
      <w:pPr>
        <w:rPr>
          <w:szCs w:val="24"/>
        </w:rPr>
      </w:pPr>
    </w:p>
    <w:p w:rsidR="00FA1481" w:rsidRDefault="00FA1481" w:rsidP="004779CB">
      <w:pPr>
        <w:rPr>
          <w:szCs w:val="24"/>
        </w:rPr>
      </w:pPr>
      <w:r>
        <w:rPr>
          <w:szCs w:val="24"/>
        </w:rPr>
        <w:t xml:space="preserve">On the </w:t>
      </w:r>
      <w:r w:rsidR="00A627D4">
        <w:rPr>
          <w:szCs w:val="24"/>
        </w:rPr>
        <w:t>cover</w:t>
      </w:r>
      <w:r>
        <w:rPr>
          <w:szCs w:val="24"/>
        </w:rPr>
        <w:t xml:space="preserve"> page, complete th</w:t>
      </w:r>
      <w:r w:rsidR="00BB2D2A">
        <w:rPr>
          <w:szCs w:val="24"/>
        </w:rPr>
        <w:t>e relevant description of the S</w:t>
      </w:r>
      <w:r>
        <w:rPr>
          <w:szCs w:val="24"/>
        </w:rPr>
        <w:t xml:space="preserve">M </w:t>
      </w:r>
      <w:r w:rsidR="00EC7C85">
        <w:rPr>
          <w:szCs w:val="24"/>
        </w:rPr>
        <w:t>(</w:t>
      </w:r>
      <w:r>
        <w:rPr>
          <w:szCs w:val="24"/>
        </w:rPr>
        <w:t xml:space="preserve">by deleting </w:t>
      </w:r>
      <w:r w:rsidR="00EC7C85">
        <w:rPr>
          <w:szCs w:val="24"/>
        </w:rPr>
        <w:t>text that does not apply).</w:t>
      </w:r>
    </w:p>
    <w:p w:rsidR="00EC7C85" w:rsidRDefault="00EC7C85" w:rsidP="004779CB">
      <w:pPr>
        <w:rPr>
          <w:szCs w:val="24"/>
        </w:rPr>
      </w:pPr>
    </w:p>
    <w:p w:rsidR="00EC7C85" w:rsidRDefault="00EC7C85" w:rsidP="004779CB">
      <w:pPr>
        <w:rPr>
          <w:szCs w:val="24"/>
        </w:rPr>
      </w:pPr>
      <w:proofErr w:type="gramStart"/>
      <w:r>
        <w:rPr>
          <w:szCs w:val="24"/>
        </w:rPr>
        <w:t>Copy and paste relevant text into each appropriate section of the template.</w:t>
      </w:r>
      <w:proofErr w:type="gramEnd"/>
      <w:r>
        <w:rPr>
          <w:szCs w:val="24"/>
        </w:rPr>
        <w:t xml:space="preserve">  Keep the formatting of this template, or restyle paragraphs as indicated.  Each figure should be on a separate page and can be placed above each caption.  To add additional captions</w:t>
      </w:r>
      <w:r w:rsidR="007402FC">
        <w:rPr>
          <w:szCs w:val="24"/>
        </w:rPr>
        <w:t>, simply copy and paste (repeatedly</w:t>
      </w:r>
      <w:r>
        <w:rPr>
          <w:szCs w:val="24"/>
        </w:rPr>
        <w:t xml:space="preserve">) the last caption template. Large tables that extend beyond the width of the page should be provided as separate files. </w:t>
      </w:r>
    </w:p>
    <w:p w:rsidR="00EC7C85" w:rsidRDefault="00EC7C85" w:rsidP="004779CB">
      <w:pPr>
        <w:rPr>
          <w:szCs w:val="24"/>
        </w:rPr>
      </w:pPr>
    </w:p>
    <w:p w:rsidR="00EC7C85" w:rsidRDefault="00EC7C85" w:rsidP="004779CB">
      <w:pPr>
        <w:rPr>
          <w:szCs w:val="24"/>
        </w:rPr>
      </w:pPr>
      <w:r>
        <w:rPr>
          <w:szCs w:val="24"/>
        </w:rPr>
        <w:t xml:space="preserve">Large amounts of text can </w:t>
      </w:r>
      <w:r w:rsidR="00CF5C2F">
        <w:rPr>
          <w:szCs w:val="24"/>
        </w:rPr>
        <w:t>be grouped by</w:t>
      </w:r>
      <w:r>
        <w:rPr>
          <w:szCs w:val="24"/>
        </w:rPr>
        <w:t xml:space="preserve"> subheads. To repeat subheads,</w:t>
      </w:r>
      <w:r w:rsidR="00B77B2A">
        <w:rPr>
          <w:szCs w:val="24"/>
        </w:rPr>
        <w:t xml:space="preserve"> simply copy the subhead and re</w:t>
      </w:r>
      <w:r>
        <w:rPr>
          <w:szCs w:val="24"/>
        </w:rPr>
        <w:t xml:space="preserve">peat/rename.  </w:t>
      </w:r>
      <w:r w:rsidR="00A627D4">
        <w:rPr>
          <w:szCs w:val="24"/>
        </w:rPr>
        <w:t>To add more figures, copy and paste to repeat the styled dummy text for more figure or table captions.</w:t>
      </w:r>
    </w:p>
    <w:p w:rsidR="00F80705" w:rsidRDefault="00F80705" w:rsidP="004779CB">
      <w:pPr>
        <w:rPr>
          <w:szCs w:val="24"/>
        </w:rPr>
      </w:pPr>
    </w:p>
    <w:p w:rsidR="00F80705" w:rsidRDefault="00F80705" w:rsidP="004779CB">
      <w:pPr>
        <w:rPr>
          <w:szCs w:val="24"/>
        </w:rPr>
      </w:pPr>
    </w:p>
    <w:p w:rsidR="00F125EE" w:rsidRDefault="00F125EE" w:rsidP="00FA1481">
      <w:pPr>
        <w:jc w:val="center"/>
        <w:rPr>
          <w:sz w:val="36"/>
          <w:szCs w:val="36"/>
        </w:rPr>
        <w:sectPr w:rsidR="00F125EE" w:rsidSect="00F125EE">
          <w:headerReference w:type="default" r:id="rId9"/>
          <w:footerReference w:type="default" r:id="rId10"/>
          <w:pgSz w:w="12240" w:h="15840"/>
          <w:pgMar w:top="1440" w:right="1800" w:bottom="1440" w:left="1800" w:header="720" w:footer="720" w:gutter="0"/>
          <w:pgNumType w:start="1"/>
          <w:cols w:space="720"/>
          <w:docGrid w:linePitch="360"/>
        </w:sectPr>
      </w:pPr>
    </w:p>
    <w:p w:rsidR="00FA1481" w:rsidRDefault="00B77B2A" w:rsidP="00FA1481">
      <w:pPr>
        <w:jc w:val="center"/>
        <w:rPr>
          <w:sz w:val="36"/>
          <w:szCs w:val="36"/>
        </w:rPr>
      </w:pPr>
      <w:r>
        <w:rPr>
          <w:noProof/>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3pt;margin-top:-18pt;width:117pt;height:63.5pt;z-index:251657728">
            <v:imagedata r:id="rId11" o:title="science_rgb"/>
            <w10:wrap type="square"/>
          </v:shape>
        </w:pict>
      </w:r>
    </w:p>
    <w:p w:rsidR="00EC7C85" w:rsidRDefault="00EC7C85" w:rsidP="00F125EE">
      <w:pPr>
        <w:rPr>
          <w:sz w:val="36"/>
          <w:szCs w:val="36"/>
        </w:rPr>
      </w:pPr>
    </w:p>
    <w:p w:rsidR="00F125EE" w:rsidRDefault="00F125EE" w:rsidP="00FA1481">
      <w:pPr>
        <w:jc w:val="center"/>
        <w:rPr>
          <w:sz w:val="36"/>
          <w:szCs w:val="36"/>
        </w:rPr>
      </w:pPr>
    </w:p>
    <w:p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rsidR="005001AC" w:rsidRDefault="005001AC"/>
    <w:p w:rsidR="002C030F" w:rsidRDefault="00015F74" w:rsidP="003B40E6">
      <w:pPr>
        <w:jc w:val="center"/>
        <w:rPr>
          <w:sz w:val="28"/>
          <w:szCs w:val="28"/>
        </w:rPr>
      </w:pPr>
      <w:r>
        <w:rPr>
          <w:sz w:val="28"/>
          <w:szCs w:val="28"/>
        </w:rPr>
        <w:t xml:space="preserve">Paste </w:t>
      </w:r>
      <w:r w:rsidR="0046356B">
        <w:rPr>
          <w:sz w:val="28"/>
          <w:szCs w:val="28"/>
        </w:rPr>
        <w:t>Y</w:t>
      </w:r>
      <w:r w:rsidR="004779CB">
        <w:rPr>
          <w:sz w:val="28"/>
          <w:szCs w:val="28"/>
        </w:rPr>
        <w:t xml:space="preserve">our </w:t>
      </w:r>
      <w:r w:rsidR="0046356B">
        <w:rPr>
          <w:sz w:val="28"/>
          <w:szCs w:val="28"/>
        </w:rPr>
        <w:t>T</w:t>
      </w:r>
      <w:r w:rsidR="002C030F" w:rsidRPr="007108F5">
        <w:rPr>
          <w:sz w:val="28"/>
          <w:szCs w:val="28"/>
        </w:rPr>
        <w:t>itle</w:t>
      </w:r>
      <w:r w:rsidR="003B40E6">
        <w:rPr>
          <w:sz w:val="28"/>
          <w:szCs w:val="28"/>
        </w:rPr>
        <w:t xml:space="preserve"> </w:t>
      </w:r>
      <w:r w:rsidR="0046356B">
        <w:rPr>
          <w:sz w:val="28"/>
          <w:szCs w:val="28"/>
        </w:rPr>
        <w:t>H</w:t>
      </w:r>
      <w:r w:rsidR="002C030F" w:rsidRPr="007108F5">
        <w:rPr>
          <w:sz w:val="28"/>
          <w:szCs w:val="28"/>
        </w:rPr>
        <w:t>ere</w:t>
      </w:r>
      <w:r w:rsidR="0046356B">
        <w:rPr>
          <w:sz w:val="28"/>
          <w:szCs w:val="28"/>
        </w:rPr>
        <w:t>—N</w:t>
      </w:r>
      <w:r w:rsidR="003B40E6">
        <w:rPr>
          <w:sz w:val="28"/>
          <w:szCs w:val="28"/>
        </w:rPr>
        <w:t xml:space="preserve">o </w:t>
      </w:r>
      <w:r w:rsidR="0046356B">
        <w:rPr>
          <w:sz w:val="28"/>
          <w:szCs w:val="28"/>
        </w:rPr>
        <w:t>Paragraph B</w:t>
      </w:r>
      <w:r w:rsidR="003B40E6">
        <w:rPr>
          <w:sz w:val="28"/>
          <w:szCs w:val="28"/>
        </w:rPr>
        <w:t>reaks</w:t>
      </w:r>
      <w:r w:rsidR="0046356B">
        <w:rPr>
          <w:sz w:val="28"/>
          <w:szCs w:val="28"/>
        </w:rPr>
        <w:t>, Title C</w:t>
      </w:r>
      <w:r>
        <w:rPr>
          <w:sz w:val="28"/>
          <w:szCs w:val="28"/>
        </w:rPr>
        <w:t>ase</w:t>
      </w:r>
    </w:p>
    <w:p w:rsidR="00015F74" w:rsidRPr="007108F5" w:rsidRDefault="00015F74" w:rsidP="003B40E6">
      <w:pPr>
        <w:jc w:val="center"/>
        <w:rPr>
          <w:sz w:val="28"/>
          <w:szCs w:val="28"/>
        </w:rPr>
      </w:pPr>
    </w:p>
    <w:p w:rsidR="002C030F" w:rsidRDefault="0046356B" w:rsidP="005001AC">
      <w:pPr>
        <w:jc w:val="center"/>
        <w:rPr>
          <w:szCs w:val="24"/>
        </w:rPr>
      </w:pPr>
      <w:r>
        <w:rPr>
          <w:szCs w:val="24"/>
        </w:rPr>
        <w:t>P</w:t>
      </w:r>
      <w:r w:rsidR="003B40E6">
        <w:rPr>
          <w:szCs w:val="24"/>
        </w:rPr>
        <w:t>aste</w:t>
      </w:r>
      <w:r w:rsidR="00CD3720">
        <w:rPr>
          <w:szCs w:val="24"/>
        </w:rPr>
        <w:t xml:space="preserve"> </w:t>
      </w:r>
      <w:r w:rsidR="00015F74">
        <w:rPr>
          <w:szCs w:val="24"/>
        </w:rPr>
        <w:t xml:space="preserve">the </w:t>
      </w:r>
      <w:r w:rsidR="004779CB">
        <w:rPr>
          <w:szCs w:val="24"/>
        </w:rPr>
        <w:t xml:space="preserve">full </w:t>
      </w:r>
      <w:r w:rsidR="00CD3720">
        <w:rPr>
          <w:szCs w:val="24"/>
        </w:rPr>
        <w:t>author list</w:t>
      </w:r>
      <w:r w:rsidR="003B40E6">
        <w:rPr>
          <w:szCs w:val="24"/>
        </w:rPr>
        <w:t xml:space="preserve"> </w:t>
      </w:r>
      <w:r w:rsidR="002C030F" w:rsidRPr="007108F5">
        <w:rPr>
          <w:szCs w:val="24"/>
        </w:rPr>
        <w:t>here</w:t>
      </w:r>
      <w:r w:rsidR="00015F74">
        <w:rPr>
          <w:szCs w:val="24"/>
        </w:rPr>
        <w:t>, no paragraph breaks</w:t>
      </w:r>
      <w:r>
        <w:rPr>
          <w:szCs w:val="24"/>
        </w:rPr>
        <w:t>.</w:t>
      </w:r>
    </w:p>
    <w:p w:rsidR="000F0DCE" w:rsidRDefault="000F0DCE" w:rsidP="005001AC">
      <w:pPr>
        <w:jc w:val="center"/>
        <w:rPr>
          <w:szCs w:val="24"/>
        </w:rPr>
      </w:pPr>
    </w:p>
    <w:p w:rsidR="004779CB" w:rsidRDefault="004779CB" w:rsidP="005001AC">
      <w:pPr>
        <w:jc w:val="center"/>
        <w:rPr>
          <w:szCs w:val="24"/>
        </w:rPr>
      </w:pPr>
      <w:proofErr w:type="gramStart"/>
      <w:r>
        <w:rPr>
          <w:szCs w:val="24"/>
        </w:rPr>
        <w:t>correspondence</w:t>
      </w:r>
      <w:proofErr w:type="gramEnd"/>
      <w:r>
        <w:rPr>
          <w:szCs w:val="24"/>
        </w:rPr>
        <w:t xml:space="preserve"> to:  </w:t>
      </w:r>
      <w:hyperlink r:id="rId12" w:history="1">
        <w:r w:rsidRPr="00225A49">
          <w:rPr>
            <w:szCs w:val="24"/>
          </w:rPr>
          <w:t>xxxxx@xxxx.xxx</w:t>
        </w:r>
      </w:hyperlink>
    </w:p>
    <w:p w:rsidR="002C030F" w:rsidRDefault="002C030F"/>
    <w:p w:rsidR="00015F74" w:rsidRDefault="00015F74">
      <w:pPr>
        <w:rPr>
          <w:b/>
        </w:rPr>
      </w:pPr>
    </w:p>
    <w:p w:rsidR="002C030F" w:rsidRPr="00262D72" w:rsidRDefault="009743A9">
      <w:pPr>
        <w:rPr>
          <w:b/>
        </w:rPr>
      </w:pPr>
      <w:r>
        <w:rPr>
          <w:b/>
        </w:rPr>
        <w:t xml:space="preserve">This PDF file </w:t>
      </w:r>
      <w:r w:rsidR="002C030F" w:rsidRPr="00262D72">
        <w:rPr>
          <w:b/>
        </w:rPr>
        <w:t>includes:</w:t>
      </w:r>
    </w:p>
    <w:p w:rsidR="002C030F" w:rsidRDefault="002C030F"/>
    <w:p w:rsidR="002C030F" w:rsidRDefault="002C030F" w:rsidP="00262D72">
      <w:pPr>
        <w:ind w:left="720"/>
      </w:pPr>
      <w:r>
        <w:t>Materials and Methods</w:t>
      </w:r>
    </w:p>
    <w:p w:rsidR="002C030F" w:rsidRDefault="00BB2D2A" w:rsidP="00262D72">
      <w:pPr>
        <w:ind w:left="720"/>
      </w:pPr>
      <w:proofErr w:type="spellStart"/>
      <w:r>
        <w:t>Supplementary</w:t>
      </w:r>
      <w:r w:rsidR="002C030F">
        <w:t>Text</w:t>
      </w:r>
      <w:proofErr w:type="spellEnd"/>
    </w:p>
    <w:p w:rsidR="002C030F" w:rsidRDefault="002C030F" w:rsidP="00262D72">
      <w:pPr>
        <w:ind w:left="720"/>
      </w:pPr>
      <w:proofErr w:type="gramStart"/>
      <w:r>
        <w:t>Fig</w:t>
      </w:r>
      <w:r w:rsidR="00A3403B">
        <w:t>s.</w:t>
      </w:r>
      <w:proofErr w:type="gramEnd"/>
      <w:r w:rsidR="00A3403B">
        <w:t xml:space="preserve"> </w:t>
      </w:r>
      <w:r>
        <w:t>S1</w:t>
      </w:r>
      <w:r w:rsidR="00A3403B">
        <w:t xml:space="preserve"> to </w:t>
      </w:r>
      <w:proofErr w:type="spellStart"/>
      <w:r>
        <w:t>Sx</w:t>
      </w:r>
      <w:proofErr w:type="spellEnd"/>
    </w:p>
    <w:p w:rsidR="002C030F" w:rsidRDefault="002C030F" w:rsidP="00262D72">
      <w:pPr>
        <w:ind w:left="720"/>
      </w:pPr>
      <w:r>
        <w:t>Tables S1</w:t>
      </w:r>
      <w:r w:rsidR="00A3403B">
        <w:t xml:space="preserve"> to </w:t>
      </w:r>
      <w:proofErr w:type="spellStart"/>
      <w:r>
        <w:t>Sx</w:t>
      </w:r>
      <w:proofErr w:type="spellEnd"/>
    </w:p>
    <w:p w:rsidR="00F74F95" w:rsidRDefault="00F74F95" w:rsidP="00262D72">
      <w:pPr>
        <w:ind w:left="720"/>
      </w:pPr>
      <w:r>
        <w:t xml:space="preserve">Captions for Movies S1 to </w:t>
      </w:r>
      <w:proofErr w:type="spellStart"/>
      <w:r>
        <w:t>Sx</w:t>
      </w:r>
      <w:proofErr w:type="spellEnd"/>
    </w:p>
    <w:p w:rsidR="00F74F95" w:rsidRDefault="00F74F95" w:rsidP="00262D72">
      <w:pPr>
        <w:ind w:left="720"/>
      </w:pPr>
      <w:r>
        <w:t xml:space="preserve">Captions for </w:t>
      </w:r>
      <w:proofErr w:type="spellStart"/>
      <w:r>
        <w:t>Audiofiles</w:t>
      </w:r>
      <w:proofErr w:type="spellEnd"/>
      <w:r>
        <w:t xml:space="preserve"> S1 to </w:t>
      </w:r>
      <w:proofErr w:type="spellStart"/>
      <w:r>
        <w:t>Sx</w:t>
      </w:r>
      <w:proofErr w:type="spellEnd"/>
    </w:p>
    <w:p w:rsidR="00F74F95" w:rsidRDefault="00F74F95" w:rsidP="00262D72">
      <w:pPr>
        <w:ind w:left="720"/>
      </w:pPr>
      <w:r>
        <w:t xml:space="preserve">Captions for databases S1 to </w:t>
      </w:r>
      <w:proofErr w:type="spellStart"/>
      <w:r>
        <w:t>Sx</w:t>
      </w:r>
      <w:proofErr w:type="spellEnd"/>
    </w:p>
    <w:p w:rsidR="002C030F" w:rsidRDefault="002C030F"/>
    <w:p w:rsidR="00065EBD" w:rsidRPr="00B57F00" w:rsidRDefault="002C030F" w:rsidP="00015F74">
      <w:r w:rsidRPr="00262D72">
        <w:rPr>
          <w:b/>
        </w:rPr>
        <w:t>Other Sup</w:t>
      </w:r>
      <w:r w:rsidR="00B77B2A">
        <w:rPr>
          <w:b/>
        </w:rPr>
        <w:t>p</w:t>
      </w:r>
      <w:bookmarkStart w:id="0" w:name="_GoBack"/>
      <w:bookmarkEnd w:id="0"/>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includes the following</w:t>
      </w:r>
      <w:r w:rsidR="00B57F00">
        <w:rPr>
          <w:b/>
        </w:rPr>
        <w:t xml:space="preserve">: </w:t>
      </w:r>
    </w:p>
    <w:p w:rsidR="002C030F" w:rsidRDefault="002C030F"/>
    <w:p w:rsidR="002C030F" w:rsidRDefault="00065EBD" w:rsidP="00262D72">
      <w:pPr>
        <w:ind w:left="720"/>
      </w:pPr>
      <w:r>
        <w:t>Movie</w:t>
      </w:r>
      <w:r w:rsidR="000F0DCE">
        <w:t>s</w:t>
      </w:r>
      <w:r>
        <w:t xml:space="preserve"> S1 to </w:t>
      </w:r>
      <w:proofErr w:type="spellStart"/>
      <w:r>
        <w:t>Sx</w:t>
      </w:r>
      <w:proofErr w:type="spellEnd"/>
    </w:p>
    <w:p w:rsidR="002C030F" w:rsidRDefault="00065EBD" w:rsidP="00262D72">
      <w:pPr>
        <w:ind w:left="720"/>
      </w:pPr>
      <w:r>
        <w:t xml:space="preserve">Audio S1 to </w:t>
      </w:r>
      <w:proofErr w:type="spellStart"/>
      <w:r>
        <w:t>Sx</w:t>
      </w:r>
      <w:proofErr w:type="spellEnd"/>
    </w:p>
    <w:p w:rsidR="002C030F" w:rsidRDefault="002C030F" w:rsidP="00262D72">
      <w:pPr>
        <w:ind w:left="720"/>
      </w:pPr>
      <w:r>
        <w:t>Data</w:t>
      </w:r>
      <w:r w:rsidR="00065EBD">
        <w:t>base</w:t>
      </w:r>
      <w:r w:rsidR="000F0DCE">
        <w:t>s</w:t>
      </w:r>
      <w:r w:rsidR="00065EBD">
        <w:t xml:space="preserve"> S1 to </w:t>
      </w:r>
      <w:proofErr w:type="spellStart"/>
      <w:r w:rsidR="00065EBD">
        <w:t>Sx</w:t>
      </w:r>
      <w:proofErr w:type="spellEnd"/>
      <w:r>
        <w:t xml:space="preserve"> </w:t>
      </w:r>
      <w:r w:rsidR="009743A9">
        <w:t xml:space="preserve">as zipped archives:  </w:t>
      </w:r>
      <w:r>
        <w:t xml:space="preserve"> </w:t>
      </w:r>
      <w:r w:rsidR="00A3403B">
        <w:t>[</w:t>
      </w:r>
      <w:r>
        <w:t xml:space="preserve">paste </w:t>
      </w:r>
      <w:r w:rsidR="00065EBD">
        <w:t>data</w:t>
      </w:r>
      <w:r>
        <w:t xml:space="preserve"> table title</w:t>
      </w:r>
      <w:r w:rsidR="009743A9">
        <w:t>s in a list</w:t>
      </w:r>
      <w:r w:rsidR="00A3403B">
        <w:t>]</w:t>
      </w:r>
    </w:p>
    <w:p w:rsidR="00065EBD" w:rsidRDefault="00065EBD" w:rsidP="00262D72">
      <w:pPr>
        <w:ind w:left="720"/>
      </w:pPr>
    </w:p>
    <w:p w:rsidR="00015F74" w:rsidRDefault="00015F74" w:rsidP="00262D72">
      <w:pPr>
        <w:ind w:left="720"/>
      </w:pPr>
      <w:r>
        <w:br/>
      </w:r>
    </w:p>
    <w:p w:rsidR="00015F74" w:rsidRDefault="00015F74" w:rsidP="00F74F95">
      <w:pPr>
        <w:pStyle w:val="SMHeading"/>
      </w:pPr>
      <w:r>
        <w:br w:type="page"/>
      </w:r>
      <w:bookmarkStart w:id="1" w:name="Tables"/>
      <w:bookmarkStart w:id="2" w:name="MaterialsMethods"/>
      <w:bookmarkEnd w:id="1"/>
      <w:bookmarkEnd w:id="2"/>
      <w:r w:rsidRPr="00B43B31">
        <w:lastRenderedPageBreak/>
        <w:t>Materials and Methods</w:t>
      </w:r>
    </w:p>
    <w:p w:rsidR="00F74F95" w:rsidRPr="00355362" w:rsidRDefault="00112C5B" w:rsidP="00B9440A">
      <w:pPr>
        <w:pStyle w:val="SMSubheading"/>
      </w:pPr>
      <w:r w:rsidRPr="00355362">
        <w:t>Subhead</w:t>
      </w:r>
    </w:p>
    <w:p w:rsidR="00355362" w:rsidRDefault="00355362" w:rsidP="003A2FD8">
      <w:pPr>
        <w:pStyle w:val="SMText"/>
      </w:pPr>
      <w:proofErr w:type="gramStart"/>
      <w:r>
        <w:t>Type or paste text here.</w:t>
      </w:r>
      <w:proofErr w:type="gramEnd"/>
      <w:r>
        <w:t xml:space="preserve">  Maintain </w:t>
      </w:r>
      <w:r w:rsidR="00477182">
        <w:t>formatting</w:t>
      </w:r>
      <w:r>
        <w:t xml:space="preserve"> or style as “</w:t>
      </w:r>
      <w:r w:rsidR="00BB2D2A">
        <w:t>S</w:t>
      </w:r>
      <w:r w:rsidR="004571D5">
        <w:t xml:space="preserve">M </w:t>
      </w:r>
      <w:r>
        <w:t xml:space="preserve">text.”  You can break this section up into subheads as needed (e.g., one on </w:t>
      </w:r>
      <w:r w:rsidR="00670299">
        <w:t>“Materials” and one on “Methods</w:t>
      </w:r>
      <w:r>
        <w:t>”</w:t>
      </w:r>
      <w:r w:rsidR="00670299">
        <w:t>)</w:t>
      </w:r>
    </w:p>
    <w:p w:rsidR="009A5287" w:rsidRDefault="009A5287" w:rsidP="009A5287">
      <w:pPr>
        <w:pStyle w:val="SMText"/>
        <w:ind w:firstLine="0"/>
      </w:pPr>
    </w:p>
    <w:p w:rsidR="00015F74" w:rsidRDefault="00BB2D2A" w:rsidP="00B9440A">
      <w:pPr>
        <w:pStyle w:val="SMHeading"/>
      </w:pPr>
      <w:r>
        <w:t>Supplementary</w:t>
      </w:r>
      <w:r w:rsidR="00015F74">
        <w:t xml:space="preserve"> Text</w:t>
      </w:r>
    </w:p>
    <w:p w:rsidR="00F74F95" w:rsidRPr="00355362" w:rsidRDefault="00F74F95" w:rsidP="00B9440A">
      <w:pPr>
        <w:pStyle w:val="SMSubheading"/>
      </w:pPr>
      <w:r w:rsidRPr="00355362">
        <w:t>Subhead</w:t>
      </w:r>
    </w:p>
    <w:p w:rsidR="00355362" w:rsidRDefault="00355362" w:rsidP="007402FC">
      <w:pPr>
        <w:pStyle w:val="SMText"/>
      </w:pPr>
      <w:proofErr w:type="gramStart"/>
      <w:r>
        <w:t>Type or paste t</w:t>
      </w:r>
      <w:r w:rsidR="00112C5B">
        <w:t>ext here.</w:t>
      </w:r>
      <w:proofErr w:type="gramEnd"/>
      <w:r w:rsidR="009F7D93">
        <w:t xml:space="preserve"> </w:t>
      </w:r>
      <w:r>
        <w:t xml:space="preserve">This should be additional explanatory text, </w:t>
      </w:r>
      <w:r w:rsidR="007402FC">
        <w:t xml:space="preserve">such as: extended technical descriptions of results, full details of mathematical models, extended lists of acknowledgements etc.  It should </w:t>
      </w:r>
      <w:r>
        <w:t xml:space="preserve">not </w:t>
      </w:r>
      <w:r w:rsidR="007402FC">
        <w:t xml:space="preserve">be additional </w:t>
      </w:r>
      <w:r>
        <w:t xml:space="preserve">discussion, analysis, </w:t>
      </w:r>
      <w:r w:rsidR="007402FC">
        <w:t xml:space="preserve">interpretation </w:t>
      </w:r>
      <w:r>
        <w:t xml:space="preserve">or critique.  Keep this formatting or style as </w:t>
      </w:r>
      <w:r w:rsidR="00BB2D2A">
        <w:t>S</w:t>
      </w:r>
      <w:r w:rsidR="00477182">
        <w:t xml:space="preserve">M </w:t>
      </w:r>
      <w:r>
        <w:t>text.</w:t>
      </w:r>
      <w:bookmarkStart w:id="3" w:name="Figures"/>
      <w:bookmarkEnd w:id="3"/>
      <w:r w:rsidR="007402FC">
        <w:t xml:space="preserve"> </w:t>
      </w:r>
    </w:p>
    <w:p w:rsidR="009A5287" w:rsidRDefault="009A5287" w:rsidP="00B9440A">
      <w:pPr>
        <w:pStyle w:val="SMText"/>
      </w:pPr>
    </w:p>
    <w:p w:rsidR="009A5287" w:rsidRDefault="009A5287" w:rsidP="009A5287">
      <w:pPr>
        <w:pStyle w:val="SMcaption"/>
      </w:pPr>
      <w:r>
        <w:t>&lt;</w:t>
      </w:r>
      <w:proofErr w:type="gramStart"/>
      <w:r>
        <w:t>insert</w:t>
      </w:r>
      <w:proofErr w:type="gramEnd"/>
      <w:r>
        <w:t xml:space="preserve"> page break then Fig S1 here&gt;</w:t>
      </w:r>
    </w:p>
    <w:p w:rsidR="009A5287" w:rsidRDefault="009A5287" w:rsidP="00B9440A">
      <w:pPr>
        <w:pStyle w:val="SMText"/>
      </w:pPr>
    </w:p>
    <w:p w:rsidR="00015F74" w:rsidRPr="00355362" w:rsidRDefault="007411A1" w:rsidP="00B9440A">
      <w:pPr>
        <w:pStyle w:val="SMHeading"/>
      </w:pPr>
      <w:proofErr w:type="gramStart"/>
      <w:r w:rsidRPr="00355362">
        <w:t>Fig.</w:t>
      </w:r>
      <w:proofErr w:type="gramEnd"/>
      <w:r w:rsidRPr="00355362">
        <w:t xml:space="preserve"> S1.</w:t>
      </w:r>
    </w:p>
    <w:p w:rsidR="00015F74" w:rsidRDefault="00112C5B" w:rsidP="00B9440A">
      <w:pPr>
        <w:pStyle w:val="SMcaption"/>
      </w:pPr>
      <w:proofErr w:type="gramStart"/>
      <w:r>
        <w:t>Type or paste caption here.</w:t>
      </w:r>
      <w:proofErr w:type="gramEnd"/>
      <w:r>
        <w:t xml:space="preserve">  Maintain formatting or style as “</w:t>
      </w:r>
      <w:r w:rsidR="00BB2D2A">
        <w:t>S</w:t>
      </w:r>
      <w:r w:rsidR="00477182">
        <w:t>M caption</w:t>
      </w:r>
      <w:r w:rsidR="00355362">
        <w:t>.</w:t>
      </w:r>
      <w:r>
        <w:t>”</w:t>
      </w:r>
      <w:r w:rsidR="00355362">
        <w:t xml:space="preserve">  Create a page break and paste in the figure above the caption.</w:t>
      </w:r>
    </w:p>
    <w:p w:rsidR="009A5287" w:rsidRDefault="009A5287" w:rsidP="00B9440A">
      <w:pPr>
        <w:pStyle w:val="SMcaption"/>
      </w:pPr>
    </w:p>
    <w:p w:rsidR="009A5287" w:rsidRDefault="009A5287" w:rsidP="00B9440A">
      <w:pPr>
        <w:pStyle w:val="SMcaption"/>
      </w:pPr>
      <w:r>
        <w:t>&lt;</w:t>
      </w:r>
      <w:proofErr w:type="gramStart"/>
      <w:r>
        <w:t>insert</w:t>
      </w:r>
      <w:proofErr w:type="gramEnd"/>
      <w:r>
        <w:t xml:space="preserve"> page break then Fig S2 here&gt;</w:t>
      </w:r>
    </w:p>
    <w:p w:rsidR="00112C5B" w:rsidRPr="00355362" w:rsidRDefault="00112C5B" w:rsidP="00B9440A">
      <w:pPr>
        <w:pStyle w:val="SMHeading"/>
      </w:pPr>
      <w:proofErr w:type="gramStart"/>
      <w:r w:rsidRPr="00355362">
        <w:t>Fig.</w:t>
      </w:r>
      <w:proofErr w:type="gramEnd"/>
      <w:r w:rsidRPr="00355362">
        <w:t xml:space="preserve"> S2</w:t>
      </w:r>
    </w:p>
    <w:p w:rsidR="00477182" w:rsidRDefault="00477182" w:rsidP="00477182">
      <w:pPr>
        <w:pStyle w:val="SMcaption"/>
      </w:pPr>
      <w:proofErr w:type="gramStart"/>
      <w:r>
        <w:t>Type or paste caption here.</w:t>
      </w:r>
      <w:proofErr w:type="gramEnd"/>
      <w:r>
        <w:t xml:space="preserve">  Maintain formatting or style as “SOM caption.”  Create a page break and paste in the figure above the caption.</w:t>
      </w:r>
    </w:p>
    <w:p w:rsidR="00670299" w:rsidRDefault="00670299" w:rsidP="00670299">
      <w:pPr>
        <w:pStyle w:val="SMcaption"/>
      </w:pPr>
    </w:p>
    <w:p w:rsidR="009A5287" w:rsidRDefault="009A5287" w:rsidP="009A5287">
      <w:pPr>
        <w:pStyle w:val="SMcaption"/>
      </w:pPr>
      <w:r>
        <w:t>&lt;</w:t>
      </w:r>
      <w:proofErr w:type="gramStart"/>
      <w:r>
        <w:t>insert</w:t>
      </w:r>
      <w:proofErr w:type="gramEnd"/>
      <w:r>
        <w:t xml:space="preserve"> page break then Fig S3 here&gt;</w:t>
      </w:r>
    </w:p>
    <w:p w:rsidR="009A5287" w:rsidRDefault="009A5287" w:rsidP="00670299">
      <w:pPr>
        <w:pStyle w:val="SMcaption"/>
      </w:pPr>
    </w:p>
    <w:p w:rsidR="00112C5B" w:rsidRPr="00355362" w:rsidRDefault="00112C5B" w:rsidP="00B9440A">
      <w:pPr>
        <w:pStyle w:val="SMHeading"/>
      </w:pPr>
      <w:proofErr w:type="gramStart"/>
      <w:r w:rsidRPr="00355362">
        <w:t>Fig.</w:t>
      </w:r>
      <w:proofErr w:type="gramEnd"/>
      <w:r w:rsidRPr="00355362">
        <w:t xml:space="preserve"> S</w:t>
      </w:r>
      <w:r w:rsidR="00355362">
        <w:t>3</w:t>
      </w:r>
    </w:p>
    <w:p w:rsidR="00477182" w:rsidRDefault="00477182" w:rsidP="00477182">
      <w:pPr>
        <w:pStyle w:val="SMcaption"/>
      </w:pPr>
      <w:proofErr w:type="gramStart"/>
      <w:r>
        <w:t>Type or paste caption here.</w:t>
      </w:r>
      <w:proofErr w:type="gramEnd"/>
      <w:r>
        <w:t xml:space="preserve">  Mai</w:t>
      </w:r>
      <w:r w:rsidR="00BB2D2A">
        <w:t>ntain formatting or style as “S</w:t>
      </w:r>
      <w:r>
        <w:t>M caption.”  Create a page break and paste in the figure above the caption.</w:t>
      </w:r>
    </w:p>
    <w:p w:rsidR="009A5287" w:rsidRDefault="009A5287" w:rsidP="00477182">
      <w:pPr>
        <w:pStyle w:val="SMcaption"/>
      </w:pPr>
    </w:p>
    <w:p w:rsidR="009A5287" w:rsidRDefault="009A5287" w:rsidP="00477182">
      <w:pPr>
        <w:pStyle w:val="SMcaption"/>
      </w:pPr>
      <w:r>
        <w:t>&lt;</w:t>
      </w:r>
      <w:proofErr w:type="gramStart"/>
      <w:r>
        <w:t>insert</w:t>
      </w:r>
      <w:proofErr w:type="gramEnd"/>
      <w:r>
        <w:t xml:space="preserve"> page break here&gt;</w:t>
      </w:r>
    </w:p>
    <w:p w:rsidR="00015F74" w:rsidRDefault="00015F74" w:rsidP="00B9440A">
      <w:pPr>
        <w:pStyle w:val="SMHeading"/>
      </w:pPr>
      <w:r>
        <w:t>Table S1.</w:t>
      </w:r>
    </w:p>
    <w:p w:rsidR="009A5287" w:rsidRDefault="00477182" w:rsidP="00477182">
      <w:pPr>
        <w:pStyle w:val="SMcaption"/>
      </w:pPr>
      <w:proofErr w:type="gramStart"/>
      <w:r>
        <w:t>Type or paste caption here.</w:t>
      </w:r>
      <w:proofErr w:type="gramEnd"/>
      <w:r>
        <w:t xml:space="preserve">  Maintain form</w:t>
      </w:r>
      <w:r w:rsidR="00BB2D2A">
        <w:t>atting or style as “S</w:t>
      </w:r>
      <w:r>
        <w:t xml:space="preserve">M caption.”  </w:t>
      </w:r>
    </w:p>
    <w:p w:rsidR="009A5287" w:rsidRDefault="009A5287" w:rsidP="00477182">
      <w:pPr>
        <w:pStyle w:val="SMcaption"/>
      </w:pPr>
    </w:p>
    <w:p w:rsidR="009A5287" w:rsidRDefault="009A5287" w:rsidP="00477182">
      <w:pPr>
        <w:pStyle w:val="SMcaption"/>
      </w:pPr>
      <w:r>
        <w:t>&lt;</w:t>
      </w:r>
      <w:proofErr w:type="gramStart"/>
      <w:r>
        <w:t>insert</w:t>
      </w:r>
      <w:proofErr w:type="gramEnd"/>
      <w:r>
        <w:t xml:space="preserve"> Table S1 here followed by a page break &gt;</w:t>
      </w:r>
    </w:p>
    <w:p w:rsidR="00015F74" w:rsidRDefault="00015F74" w:rsidP="00B9440A">
      <w:pPr>
        <w:pStyle w:val="SMHeading"/>
      </w:pPr>
      <w:r>
        <w:t>Table S2.</w:t>
      </w:r>
    </w:p>
    <w:p w:rsidR="009A5287" w:rsidRDefault="00477182" w:rsidP="00477182">
      <w:pPr>
        <w:pStyle w:val="SMcaption"/>
      </w:pPr>
      <w:proofErr w:type="gramStart"/>
      <w:r>
        <w:t>Type or paste caption here.</w:t>
      </w:r>
      <w:proofErr w:type="gramEnd"/>
      <w:r>
        <w:t xml:space="preserve">  Mai</w:t>
      </w:r>
      <w:r w:rsidR="00BB2D2A">
        <w:t>ntain formatting or style as “S</w:t>
      </w:r>
      <w:r>
        <w:t xml:space="preserve">M caption.”  </w:t>
      </w:r>
    </w:p>
    <w:p w:rsidR="009A5287" w:rsidRDefault="009A5287" w:rsidP="00477182">
      <w:pPr>
        <w:pStyle w:val="SMcaption"/>
      </w:pPr>
    </w:p>
    <w:p w:rsidR="009A5287" w:rsidRDefault="009A5287" w:rsidP="00477182">
      <w:pPr>
        <w:pStyle w:val="SMcaption"/>
      </w:pPr>
      <w:r>
        <w:t>&lt;</w:t>
      </w:r>
      <w:proofErr w:type="gramStart"/>
      <w:r>
        <w:t>insert</w:t>
      </w:r>
      <w:proofErr w:type="gramEnd"/>
      <w:r>
        <w:t xml:space="preserve"> Table S1 here followed by a page break &gt;</w:t>
      </w:r>
    </w:p>
    <w:p w:rsidR="00B9440A" w:rsidRDefault="00B9440A" w:rsidP="00B9440A">
      <w:pPr>
        <w:pStyle w:val="SMcaption"/>
      </w:pPr>
    </w:p>
    <w:p w:rsidR="00112C5B" w:rsidRPr="00355362" w:rsidRDefault="00112C5B" w:rsidP="00B9440A">
      <w:pPr>
        <w:pStyle w:val="SMHeading"/>
      </w:pPr>
      <w:r w:rsidRPr="00355362">
        <w:lastRenderedPageBreak/>
        <w:t>Movie S1</w:t>
      </w:r>
    </w:p>
    <w:p w:rsidR="00B9440A" w:rsidRDefault="00112C5B" w:rsidP="00B9440A">
      <w:pPr>
        <w:pStyle w:val="SMcaption"/>
      </w:pPr>
      <w:proofErr w:type="gramStart"/>
      <w:r>
        <w:t>Type or paste caption here.</w:t>
      </w:r>
      <w:proofErr w:type="gramEnd"/>
      <w:r>
        <w:t xml:space="preserve">  Maintain formatting or style as “</w:t>
      </w:r>
      <w:r w:rsidR="00BB2D2A">
        <w:t>S</w:t>
      </w:r>
      <w:r w:rsidR="00477182">
        <w:t>M caption</w:t>
      </w:r>
      <w:r w:rsidR="00355362">
        <w:t>.</w:t>
      </w:r>
      <w:r>
        <w:t>”</w:t>
      </w:r>
    </w:p>
    <w:p w:rsidR="00B9440A" w:rsidRDefault="00B9440A" w:rsidP="00B9440A">
      <w:pPr>
        <w:pStyle w:val="SMcaption"/>
      </w:pPr>
    </w:p>
    <w:p w:rsidR="00112C5B" w:rsidRPr="00355362" w:rsidRDefault="00112C5B" w:rsidP="00B9440A">
      <w:pPr>
        <w:pStyle w:val="SMHeading"/>
      </w:pPr>
      <w:r w:rsidRPr="00355362">
        <w:t xml:space="preserve">Audio S1 </w:t>
      </w:r>
    </w:p>
    <w:p w:rsidR="00477182" w:rsidRDefault="00477182" w:rsidP="00477182">
      <w:pPr>
        <w:pStyle w:val="SMcaption"/>
      </w:pPr>
      <w:proofErr w:type="gramStart"/>
      <w:r>
        <w:t>Type or paste caption here.</w:t>
      </w:r>
      <w:proofErr w:type="gramEnd"/>
      <w:r>
        <w:t xml:space="preserve">  Mai</w:t>
      </w:r>
      <w:r w:rsidR="00BB2D2A">
        <w:t>ntain formatting or style as “S</w:t>
      </w:r>
      <w:r>
        <w:t>M caption.”</w:t>
      </w:r>
    </w:p>
    <w:p w:rsidR="00C50C6D" w:rsidRDefault="00C50C6D" w:rsidP="00477182">
      <w:pPr>
        <w:pStyle w:val="SMcaption"/>
      </w:pPr>
    </w:p>
    <w:p w:rsidR="00C50C6D" w:rsidRPr="00355362" w:rsidRDefault="00B77B2A" w:rsidP="00C50C6D">
      <w:pPr>
        <w:pStyle w:val="SMHeading"/>
      </w:pPr>
      <w:r>
        <w:t>Additi</w:t>
      </w:r>
      <w:r w:rsidR="00C50C6D">
        <w:t>onal Data table</w:t>
      </w:r>
      <w:r w:rsidR="00C50C6D" w:rsidRPr="00355362">
        <w:t xml:space="preserve"> S1 </w:t>
      </w:r>
      <w:r w:rsidR="00C50C6D">
        <w:t>(separate file)</w:t>
      </w:r>
    </w:p>
    <w:p w:rsidR="00C50C6D" w:rsidRDefault="00C50C6D" w:rsidP="00C50C6D">
      <w:pPr>
        <w:pStyle w:val="SMcaption"/>
      </w:pPr>
      <w:proofErr w:type="gramStart"/>
      <w:r>
        <w:t>Type or paste caption here.</w:t>
      </w:r>
      <w:proofErr w:type="gramEnd"/>
      <w:r>
        <w:t xml:space="preserve">  Mai</w:t>
      </w:r>
      <w:r w:rsidR="00BB2D2A">
        <w:t>ntain formatting or style as “S</w:t>
      </w:r>
      <w:r>
        <w:t>M caption.”</w:t>
      </w:r>
    </w:p>
    <w:p w:rsidR="00C50C6D" w:rsidRDefault="00C50C6D" w:rsidP="00477182">
      <w:pPr>
        <w:pStyle w:val="SMcaption"/>
      </w:pPr>
    </w:p>
    <w:p w:rsidR="00B9440A" w:rsidRPr="00015F74" w:rsidRDefault="00B9440A" w:rsidP="00B9440A">
      <w:pPr>
        <w:pStyle w:val="SMcaption"/>
      </w:pPr>
    </w:p>
    <w:sectPr w:rsidR="00B9440A" w:rsidRPr="00015F74"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771" w:rsidRDefault="000C2771">
      <w:r>
        <w:separator/>
      </w:r>
    </w:p>
  </w:endnote>
  <w:endnote w:type="continuationSeparator" w:id="0">
    <w:p w:rsidR="000C2771" w:rsidRDefault="000C2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EE" w:rsidRDefault="00114193">
    <w:pPr>
      <w:pStyle w:val="Footer"/>
      <w:jc w:val="right"/>
    </w:pPr>
    <w:r>
      <w:fldChar w:fldCharType="begin"/>
    </w:r>
    <w:r>
      <w:instrText xml:space="preserve"> PAGE   \* MERGEFORMAT </w:instrText>
    </w:r>
    <w:r>
      <w:fldChar w:fldCharType="separate"/>
    </w:r>
    <w:r w:rsidR="00B77B2A">
      <w:rPr>
        <w:noProof/>
      </w:rPr>
      <w:t>1</w:t>
    </w:r>
    <w:r>
      <w:fldChar w:fldCharType="end"/>
    </w:r>
  </w:p>
  <w:p w:rsidR="00F125EE" w:rsidRDefault="00F12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771" w:rsidRDefault="000C2771">
      <w:r>
        <w:separator/>
      </w:r>
    </w:p>
  </w:footnote>
  <w:footnote w:type="continuationSeparator" w:id="0">
    <w:p w:rsidR="000C2771" w:rsidRDefault="000C27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FD8" w:rsidRPr="005001AC" w:rsidRDefault="003A2FD8" w:rsidP="005001AC">
    <w:pPr>
      <w:jc w:val="right"/>
      <w:rPr>
        <w:sz w:val="20"/>
      </w:rPr>
    </w:pPr>
  </w:p>
  <w:p w:rsidR="003A2FD8" w:rsidRDefault="003A2F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oNotTrackMoves/>
  <w:defaultTabStop w:val="720"/>
  <w:characterSpacingControl w:val="doNotCompress"/>
  <w:hdrShapeDefaults>
    <o:shapedefaults v:ext="edit" spidmax="2662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030F"/>
    <w:rsid w:val="00015F74"/>
    <w:rsid w:val="00065EBD"/>
    <w:rsid w:val="00083B44"/>
    <w:rsid w:val="000850DC"/>
    <w:rsid w:val="000C2771"/>
    <w:rsid w:val="000F0DCE"/>
    <w:rsid w:val="00112C5B"/>
    <w:rsid w:val="00114193"/>
    <w:rsid w:val="00115A38"/>
    <w:rsid w:val="0011687B"/>
    <w:rsid w:val="00124F82"/>
    <w:rsid w:val="0016337A"/>
    <w:rsid w:val="00164269"/>
    <w:rsid w:val="001A1BDE"/>
    <w:rsid w:val="001F0876"/>
    <w:rsid w:val="001F167C"/>
    <w:rsid w:val="001F5E91"/>
    <w:rsid w:val="002077B9"/>
    <w:rsid w:val="00262D72"/>
    <w:rsid w:val="00294FBB"/>
    <w:rsid w:val="002C030F"/>
    <w:rsid w:val="00331D75"/>
    <w:rsid w:val="00355362"/>
    <w:rsid w:val="00363E44"/>
    <w:rsid w:val="00395E86"/>
    <w:rsid w:val="003A2FD8"/>
    <w:rsid w:val="003B40E6"/>
    <w:rsid w:val="003F6E14"/>
    <w:rsid w:val="00405336"/>
    <w:rsid w:val="004571D5"/>
    <w:rsid w:val="00461D81"/>
    <w:rsid w:val="0046356B"/>
    <w:rsid w:val="00477182"/>
    <w:rsid w:val="004779CB"/>
    <w:rsid w:val="004E42D8"/>
    <w:rsid w:val="004E7BA2"/>
    <w:rsid w:val="004F7EDF"/>
    <w:rsid w:val="005001AC"/>
    <w:rsid w:val="00527D71"/>
    <w:rsid w:val="005607DD"/>
    <w:rsid w:val="005A558C"/>
    <w:rsid w:val="005E28F8"/>
    <w:rsid w:val="005E6513"/>
    <w:rsid w:val="00651114"/>
    <w:rsid w:val="00670299"/>
    <w:rsid w:val="00691985"/>
    <w:rsid w:val="006A1B64"/>
    <w:rsid w:val="007108F5"/>
    <w:rsid w:val="00713E5B"/>
    <w:rsid w:val="007402FC"/>
    <w:rsid w:val="007411A1"/>
    <w:rsid w:val="00807D35"/>
    <w:rsid w:val="00885C9B"/>
    <w:rsid w:val="008D5D2A"/>
    <w:rsid w:val="00914B63"/>
    <w:rsid w:val="009354F3"/>
    <w:rsid w:val="009447DC"/>
    <w:rsid w:val="00961BA5"/>
    <w:rsid w:val="009743A9"/>
    <w:rsid w:val="009A5287"/>
    <w:rsid w:val="009B2AC5"/>
    <w:rsid w:val="009B7984"/>
    <w:rsid w:val="009F4BED"/>
    <w:rsid w:val="009F7D93"/>
    <w:rsid w:val="00A3403B"/>
    <w:rsid w:val="00A51A12"/>
    <w:rsid w:val="00A627D4"/>
    <w:rsid w:val="00A74DA2"/>
    <w:rsid w:val="00AD499C"/>
    <w:rsid w:val="00B36869"/>
    <w:rsid w:val="00B43B31"/>
    <w:rsid w:val="00B47CFA"/>
    <w:rsid w:val="00B57F00"/>
    <w:rsid w:val="00B77B2A"/>
    <w:rsid w:val="00B82C22"/>
    <w:rsid w:val="00B93DBA"/>
    <w:rsid w:val="00B9440A"/>
    <w:rsid w:val="00BB2D2A"/>
    <w:rsid w:val="00BD58CF"/>
    <w:rsid w:val="00C04CC1"/>
    <w:rsid w:val="00C50C6D"/>
    <w:rsid w:val="00C600D9"/>
    <w:rsid w:val="00CC1384"/>
    <w:rsid w:val="00CD3720"/>
    <w:rsid w:val="00CF1848"/>
    <w:rsid w:val="00CF5C2F"/>
    <w:rsid w:val="00D04BCF"/>
    <w:rsid w:val="00D143D9"/>
    <w:rsid w:val="00E257C8"/>
    <w:rsid w:val="00E9773B"/>
    <w:rsid w:val="00EC13A3"/>
    <w:rsid w:val="00EC7C85"/>
    <w:rsid w:val="00F125EE"/>
    <w:rsid w:val="00F12E98"/>
    <w:rsid w:val="00F22029"/>
    <w:rsid w:val="00F630EA"/>
    <w:rsid w:val="00F7007E"/>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qFormat="1"/>
    <w:lsdException w:name="Emphasis" w:semiHidden="1" w:qFormat="1"/>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mag.org/site/feature/contribinfo/prep/prep_online.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xxxxx@xxx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6576B947</Template>
  <TotalTime>0</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4920</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Valda Vinson</cp:lastModifiedBy>
  <cp:revision>2</cp:revision>
  <cp:lastPrinted>2005-09-06T19:00:00Z</cp:lastPrinted>
  <dcterms:created xsi:type="dcterms:W3CDTF">2013-12-04T22:37:00Z</dcterms:created>
  <dcterms:modified xsi:type="dcterms:W3CDTF">2013-12-04T22:37:00Z</dcterms:modified>
</cp:coreProperties>
</file>